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90" w:rsidRPr="00341CEB" w:rsidRDefault="00AB3490" w:rsidP="009E458E">
      <w:pPr>
        <w:pStyle w:val="Sinespaciado"/>
        <w:ind w:right="-630"/>
        <w:jc w:val="right"/>
        <w:rPr>
          <w:color w:val="595959" w:themeColor="text1" w:themeTint="A6"/>
          <w:sz w:val="70"/>
          <w:szCs w:val="70"/>
          <w:lang w:val="es-CR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41CEB">
        <w:rPr>
          <w:noProof/>
          <w:sz w:val="24"/>
          <w:lang w:val="es-CR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11467" wp14:editId="75F89B1E">
                <wp:simplePos x="0" y="0"/>
                <wp:positionH relativeFrom="page">
                  <wp:posOffset>1914144</wp:posOffset>
                </wp:positionH>
                <wp:positionV relativeFrom="paragraph">
                  <wp:posOffset>621792</wp:posOffset>
                </wp:positionV>
                <wp:extent cx="5145659" cy="45719"/>
                <wp:effectExtent l="0" t="0" r="0" b="0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659" cy="45719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32000">
                              <a:srgbClr val="FFFF00"/>
                            </a:gs>
                            <a:gs pos="0">
                              <a:srgbClr val="FF0000"/>
                            </a:gs>
                            <a:gs pos="67000">
                              <a:srgbClr val="00B050"/>
                            </a:gs>
                            <a:gs pos="100000">
                              <a:srgbClr val="00B0F0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2" o:spid="_x0000_s1026" style="position:absolute;margin-left:150.7pt;margin-top:48.95pt;width:405.1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1456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" path="m7620,l5145659,r,l5145659,38099v,4208,-3412,7620,-7620,7620l,45719r,l,7620c,3412,3412,,7620,xe" fillcolor="red" stroked="f" strokeweight="2pt">
                <v:fill color2="#00b0f0" angle="270" colors="0 red;20972f yellow;43909f #00b050;1 #00b0f0" focus="100%" type="gradient">
                  <o:fill v:ext="view" type="gradientUnscaled"/>
                </v:fill>
                <v:path arrowok="t" o:connecttype="custom" o:connectlocs="7620,0;5145659,0;5145659,0;5145659,38099;5138039,45719;0,45719;0,45719;0,7620;7620,0" o:connectangles="0,0,0,0,0,0,0,0,0"/>
                <w10:wrap anchorx="page"/>
              </v:shape>
            </w:pict>
          </mc:Fallback>
        </mc:AlternateContent>
      </w:r>
      <w:proofErr w:type="gramStart"/>
      <w:r w:rsidR="00863990" w:rsidRPr="00341CEB">
        <w:rPr>
          <w:color w:val="595959" w:themeColor="text1" w:themeTint="A6"/>
          <w:sz w:val="70"/>
          <w:szCs w:val="70"/>
          <w:lang w:val="es-CR"/>
        </w:rPr>
        <w:t>pyDeathRace</w:t>
      </w:r>
      <w:proofErr w:type="gramEnd"/>
    </w:p>
    <w:p w:rsidR="00AB3490" w:rsidRPr="00341CEB" w:rsidRDefault="00AB3490" w:rsidP="009E458E">
      <w:pPr>
        <w:pStyle w:val="Sinespaciado"/>
        <w:ind w:right="-630"/>
        <w:jc w:val="right"/>
        <w:rPr>
          <w:color w:val="595959" w:themeColor="text1" w:themeTint="A6"/>
          <w:sz w:val="40"/>
          <w:szCs w:val="40"/>
          <w:lang w:val="es-CR"/>
        </w:rPr>
      </w:pPr>
    </w:p>
    <w:bookmarkEnd w:id="0"/>
    <w:bookmarkEnd w:id="1"/>
    <w:bookmarkEnd w:id="2"/>
    <w:bookmarkEnd w:id="3"/>
    <w:bookmarkEnd w:id="4"/>
    <w:p w:rsidR="005919FB" w:rsidRPr="00341CE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Pr="00341CE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5919FB" w:rsidRPr="00341CEB" w:rsidRDefault="00863990" w:rsidP="005919FB">
      <w:pPr>
        <w:spacing w:after="0" w:line="240" w:lineRule="auto"/>
        <w:ind w:left="1710" w:right="-634"/>
        <w:rPr>
          <w:rFonts w:ascii="Microsoft YaHei UI" w:eastAsia="Microsoft YaHei UI" w:hAnsi="Microsoft YaHei UI"/>
          <w:sz w:val="48"/>
          <w:szCs w:val="48"/>
        </w:rPr>
      </w:pPr>
      <w:r w:rsidRPr="00341CEB">
        <w:rPr>
          <w:rFonts w:ascii="Microsoft YaHei UI" w:eastAsia="Microsoft YaHei UI" w:hAnsi="Microsoft YaHei UI"/>
          <w:sz w:val="48"/>
          <w:szCs w:val="48"/>
        </w:rPr>
        <w:t>Johnny Arias Méndez.</w:t>
      </w:r>
    </w:p>
    <w:sdt>
      <w:sdtPr>
        <w:rPr>
          <w:rFonts w:ascii="Microsoft JhengHei UI" w:eastAsia="Microsoft JhengHei UI" w:hAnsi="Microsoft JhengHei UI"/>
          <w:sz w:val="30"/>
          <w:szCs w:val="30"/>
        </w:rPr>
        <w:alias w:val="Sinopsis"/>
        <w:tag w:val="Abstract"/>
        <w:id w:val="554351058"/>
        <w:placeholder>
          <w:docPart w:val="7431310727F94554A5E80328457C4A71"/>
        </w:placeholder>
        <w:text w:multiLine="1"/>
      </w:sdtPr>
      <w:sdtEndPr/>
      <w:sdtContent>
        <w:p w:rsidR="005919FB" w:rsidRPr="00341CEB" w:rsidRDefault="00863990" w:rsidP="005919FB">
          <w:pPr>
            <w:spacing w:line="240" w:lineRule="auto"/>
            <w:ind w:left="1714" w:right="-634"/>
            <w:rPr>
              <w:rFonts w:ascii="Microsoft JhengHei UI" w:eastAsia="Microsoft JhengHei UI" w:hAnsi="Microsoft JhengHei UI"/>
              <w:sz w:val="30"/>
              <w:szCs w:val="30"/>
            </w:rPr>
          </w:pPr>
          <w:r w:rsidRPr="00341CEB">
            <w:rPr>
              <w:rFonts w:ascii="Microsoft JhengHei UI" w:eastAsia="Microsoft JhengHei UI" w:hAnsi="Microsoft JhengHei UI"/>
              <w:sz w:val="30"/>
              <w:szCs w:val="30"/>
            </w:rPr>
            <w:t>Taller de programación.</w:t>
          </w:r>
          <w:r w:rsidRPr="00341CEB">
            <w:rPr>
              <w:rFonts w:ascii="Microsoft JhengHei UI" w:eastAsia="Microsoft JhengHei UI" w:hAnsi="Microsoft JhengHei UI"/>
              <w:sz w:val="30"/>
              <w:szCs w:val="30"/>
            </w:rPr>
            <w:br/>
            <w:t>Grupo 04</w:t>
          </w:r>
        </w:p>
      </w:sdtContent>
    </w:sdt>
    <w:p w:rsidR="005919FB" w:rsidRPr="00341CEB" w:rsidRDefault="005919FB" w:rsidP="009E458E">
      <w:pPr>
        <w:ind w:right="-630"/>
        <w:jc w:val="right"/>
        <w:rPr>
          <w:rFonts w:ascii="Microsoft JhengHei UI" w:eastAsia="Microsoft JhengHei UI" w:hAnsi="Microsoft JhengHei UI"/>
        </w:rPr>
      </w:pPr>
    </w:p>
    <w:p w:rsidR="00BA02DA" w:rsidRPr="00341CEB" w:rsidRDefault="00BA02DA" w:rsidP="009E458E">
      <w:pPr>
        <w:ind w:right="-630"/>
        <w:jc w:val="right"/>
        <w:rPr>
          <w:rFonts w:ascii="Microsoft JhengHei UI" w:eastAsia="Microsoft JhengHei UI" w:hAnsi="Microsoft JhengHei UI"/>
        </w:rPr>
      </w:pPr>
      <w:r w:rsidRPr="00341CEB">
        <w:rPr>
          <w:rFonts w:ascii="Microsoft JhengHei UI" w:eastAsia="Microsoft JhengHei UI" w:hAnsi="Microsoft JhengHei UI"/>
        </w:rPr>
        <w:br/>
      </w:r>
    </w:p>
    <w:p w:rsidR="002163EE" w:rsidRPr="00341CEB" w:rsidRDefault="00BA02DA" w:rsidP="00BA02DA">
      <w:pPr>
        <w:pStyle w:val="Ttulo1"/>
        <w:jc w:val="center"/>
      </w:pPr>
      <w:r w:rsidRPr="00341CEB">
        <w:rPr>
          <w:rFonts w:ascii="Microsoft YaHei UI" w:eastAsia="Microsoft YaHei UI" w:hAnsi="Microsoft YaHei UI"/>
          <w:noProof/>
          <w:sz w:val="48"/>
          <w:szCs w:val="48"/>
          <w:lang w:eastAsia="en-US" w:bidi="ar-SA"/>
        </w:rPr>
        <w:drawing>
          <wp:anchor distT="0" distB="0" distL="114300" distR="114300" simplePos="0" relativeHeight="251665408" behindDoc="1" locked="0" layoutInCell="1" allowOverlap="1" wp14:anchorId="5D63B6B9" wp14:editId="5565B58A">
            <wp:simplePos x="0" y="0"/>
            <wp:positionH relativeFrom="page">
              <wp:posOffset>-8890</wp:posOffset>
            </wp:positionH>
            <wp:positionV relativeFrom="paragraph">
              <wp:posOffset>460375</wp:posOffset>
            </wp:positionV>
            <wp:extent cx="7772400" cy="22993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ba2cb79a554 [Converted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41CEB">
        <w:br w:type="page"/>
      </w:r>
      <w:r w:rsidRPr="00341CEB">
        <w:rPr>
          <w:sz w:val="44"/>
        </w:rPr>
        <w:lastRenderedPageBreak/>
        <w:t>Índice</w:t>
      </w:r>
    </w:p>
    <w:p w:rsidR="00673FD2" w:rsidRPr="00341CEB" w:rsidRDefault="00673FD2" w:rsidP="00673FD2"/>
    <w:p w:rsidR="00673FD2" w:rsidRPr="00341CEB" w:rsidRDefault="00673FD2" w:rsidP="00673FD2"/>
    <w:p w:rsidR="00BA02DA" w:rsidRPr="00341CEB" w:rsidRDefault="00BA02DA" w:rsidP="00BA02DA">
      <w:pPr>
        <w:pStyle w:val="Prrafodelista"/>
        <w:numPr>
          <w:ilvl w:val="0"/>
          <w:numId w:val="7"/>
        </w:numPr>
        <w:rPr>
          <w:sz w:val="24"/>
        </w:rPr>
      </w:pPr>
      <w:proofErr w:type="spellStart"/>
      <w:r w:rsidRPr="00341CEB">
        <w:rPr>
          <w:sz w:val="24"/>
        </w:rPr>
        <w:t>Introduccion</w:t>
      </w:r>
      <w:proofErr w:type="spellEnd"/>
      <w:r w:rsidRPr="00341CEB">
        <w:rPr>
          <w:sz w:val="24"/>
        </w:rPr>
        <w:t>. ----</w:t>
      </w:r>
      <w:r w:rsidR="00673FD2" w:rsidRPr="00341CEB">
        <w:rPr>
          <w:sz w:val="24"/>
        </w:rPr>
        <w:t>----------------------------</w:t>
      </w:r>
      <w:r w:rsidRPr="00341CEB">
        <w:rPr>
          <w:sz w:val="24"/>
        </w:rPr>
        <w:t>----------------------</w:t>
      </w:r>
      <w:r w:rsidR="00673FD2" w:rsidRPr="00341CEB">
        <w:rPr>
          <w:sz w:val="24"/>
        </w:rPr>
        <w:t xml:space="preserve">  P</w:t>
      </w:r>
      <w:r w:rsidRPr="00341CEB">
        <w:rPr>
          <w:sz w:val="24"/>
        </w:rPr>
        <w:t>ag</w:t>
      </w:r>
      <w:r w:rsidR="00673FD2" w:rsidRPr="00341CEB">
        <w:rPr>
          <w:sz w:val="24"/>
        </w:rPr>
        <w:t xml:space="preserve">ina </w:t>
      </w:r>
      <w:r w:rsidRPr="00341CEB">
        <w:rPr>
          <w:sz w:val="24"/>
        </w:rPr>
        <w:t xml:space="preserve"> </w:t>
      </w:r>
    </w:p>
    <w:p w:rsidR="00673FD2" w:rsidRPr="00341CEB" w:rsidRDefault="00673FD2" w:rsidP="00673FD2">
      <w:pPr>
        <w:ind w:left="360"/>
        <w:rPr>
          <w:sz w:val="24"/>
        </w:rPr>
      </w:pPr>
    </w:p>
    <w:p w:rsidR="00BA02DA" w:rsidRPr="00341CEB" w:rsidRDefault="00673FD2" w:rsidP="00BA02DA">
      <w:pPr>
        <w:pStyle w:val="Prrafodelista"/>
        <w:numPr>
          <w:ilvl w:val="0"/>
          <w:numId w:val="7"/>
        </w:numPr>
        <w:rPr>
          <w:sz w:val="24"/>
        </w:rPr>
      </w:pPr>
      <w:r w:rsidRPr="00341CEB">
        <w:rPr>
          <w:sz w:val="24"/>
        </w:rPr>
        <w:t>Descripción del problema. --------------------------------------- Pagina</w:t>
      </w:r>
    </w:p>
    <w:p w:rsidR="00673FD2" w:rsidRPr="00341CEB" w:rsidRDefault="00673FD2" w:rsidP="00673FD2">
      <w:pPr>
        <w:pStyle w:val="Prrafodelista"/>
        <w:rPr>
          <w:sz w:val="24"/>
        </w:rPr>
      </w:pPr>
    </w:p>
    <w:p w:rsidR="00673FD2" w:rsidRPr="00341CEB" w:rsidRDefault="00673FD2" w:rsidP="00673FD2">
      <w:pPr>
        <w:pStyle w:val="Prrafodelista"/>
        <w:ind w:left="1080"/>
        <w:rPr>
          <w:sz w:val="24"/>
        </w:rPr>
      </w:pPr>
    </w:p>
    <w:p w:rsidR="00673FD2" w:rsidRPr="00341CEB" w:rsidRDefault="00673FD2" w:rsidP="00673FD2">
      <w:pPr>
        <w:pStyle w:val="Prrafodelista"/>
        <w:numPr>
          <w:ilvl w:val="0"/>
          <w:numId w:val="7"/>
        </w:numPr>
        <w:rPr>
          <w:sz w:val="24"/>
        </w:rPr>
      </w:pPr>
      <w:r w:rsidRPr="00341CEB">
        <w:rPr>
          <w:sz w:val="24"/>
        </w:rPr>
        <w:t>Análisis de resultados ---------------------------------------------  Pagina</w:t>
      </w:r>
    </w:p>
    <w:p w:rsidR="00673FD2" w:rsidRPr="00341CEB" w:rsidRDefault="00673FD2" w:rsidP="00673FD2">
      <w:pPr>
        <w:pStyle w:val="Prrafodelista"/>
        <w:ind w:left="1080"/>
        <w:rPr>
          <w:sz w:val="24"/>
        </w:rPr>
      </w:pPr>
    </w:p>
    <w:p w:rsidR="00673FD2" w:rsidRPr="00341CEB" w:rsidRDefault="00673FD2" w:rsidP="00673FD2">
      <w:pPr>
        <w:pStyle w:val="Prrafodelista"/>
        <w:ind w:left="1080"/>
        <w:rPr>
          <w:sz w:val="24"/>
        </w:rPr>
      </w:pPr>
    </w:p>
    <w:p w:rsidR="00673FD2" w:rsidRPr="00341CEB" w:rsidRDefault="00673FD2" w:rsidP="00673FD2">
      <w:pPr>
        <w:pStyle w:val="Prrafodelista"/>
        <w:numPr>
          <w:ilvl w:val="0"/>
          <w:numId w:val="7"/>
        </w:numPr>
        <w:rPr>
          <w:sz w:val="24"/>
        </w:rPr>
      </w:pPr>
      <w:r w:rsidRPr="00341CEB">
        <w:rPr>
          <w:sz w:val="24"/>
        </w:rPr>
        <w:t>Bitácora de actividades ------------------------------------------- Pagina</w:t>
      </w:r>
    </w:p>
    <w:p w:rsidR="00673FD2" w:rsidRPr="00341CEB" w:rsidRDefault="00673FD2" w:rsidP="00673FD2">
      <w:pPr>
        <w:rPr>
          <w:sz w:val="24"/>
        </w:rPr>
      </w:pPr>
    </w:p>
    <w:p w:rsidR="00673FD2" w:rsidRPr="00341CEB" w:rsidRDefault="00673FD2" w:rsidP="00BA02DA">
      <w:pPr>
        <w:pStyle w:val="Prrafodelista"/>
        <w:numPr>
          <w:ilvl w:val="0"/>
          <w:numId w:val="7"/>
        </w:numPr>
        <w:rPr>
          <w:sz w:val="24"/>
        </w:rPr>
      </w:pPr>
      <w:r w:rsidRPr="00341CEB">
        <w:rPr>
          <w:sz w:val="24"/>
        </w:rPr>
        <w:t>Estadísticas de tiempo -------------------------------------------- Pagina</w:t>
      </w:r>
    </w:p>
    <w:p w:rsidR="00673FD2" w:rsidRPr="00341CEB" w:rsidRDefault="00673FD2" w:rsidP="00673FD2">
      <w:pPr>
        <w:rPr>
          <w:sz w:val="24"/>
        </w:rPr>
      </w:pPr>
    </w:p>
    <w:p w:rsidR="00673FD2" w:rsidRPr="00341CEB" w:rsidRDefault="00673FD2" w:rsidP="00BA02DA">
      <w:pPr>
        <w:pStyle w:val="Prrafodelista"/>
        <w:numPr>
          <w:ilvl w:val="0"/>
          <w:numId w:val="7"/>
        </w:numPr>
        <w:rPr>
          <w:sz w:val="24"/>
        </w:rPr>
      </w:pPr>
      <w:r w:rsidRPr="00341CEB">
        <w:rPr>
          <w:sz w:val="24"/>
        </w:rPr>
        <w:t>Conclusión personal ---------------------------------------------- Pagina</w:t>
      </w:r>
    </w:p>
    <w:p w:rsidR="00673FD2" w:rsidRPr="00341CEB" w:rsidRDefault="00673FD2" w:rsidP="00673FD2">
      <w:pPr>
        <w:pStyle w:val="Prrafodelista"/>
        <w:rPr>
          <w:sz w:val="24"/>
        </w:rPr>
      </w:pPr>
    </w:p>
    <w:p w:rsidR="00673FD2" w:rsidRPr="00341CEB" w:rsidRDefault="00673FD2">
      <w:pPr>
        <w:rPr>
          <w:sz w:val="24"/>
        </w:rPr>
      </w:pPr>
      <w:r w:rsidRPr="00341CEB">
        <w:rPr>
          <w:sz w:val="24"/>
        </w:rPr>
        <w:br w:type="page"/>
      </w:r>
    </w:p>
    <w:p w:rsidR="00673FD2" w:rsidRPr="00341CEB" w:rsidRDefault="00673FD2" w:rsidP="00673FD2">
      <w:pPr>
        <w:pStyle w:val="Ttulo1"/>
        <w:jc w:val="center"/>
      </w:pPr>
      <w:r w:rsidRPr="00341CEB">
        <w:rPr>
          <w:sz w:val="44"/>
        </w:rPr>
        <w:lastRenderedPageBreak/>
        <w:t>Introducción</w:t>
      </w:r>
    </w:p>
    <w:p w:rsidR="00673FD2" w:rsidRPr="00341CEB" w:rsidRDefault="00673FD2" w:rsidP="00673FD2"/>
    <w:p w:rsidR="00B71C51" w:rsidRPr="00341CEB" w:rsidRDefault="00D57D41" w:rsidP="00673FD2">
      <w:pPr>
        <w:rPr>
          <w:sz w:val="24"/>
          <w:szCs w:val="24"/>
        </w:rPr>
      </w:pPr>
      <w:r w:rsidRPr="00341CEB">
        <w:t xml:space="preserve"> </w:t>
      </w:r>
      <w:r w:rsidRPr="00341CEB">
        <w:tab/>
      </w:r>
      <w:r w:rsidRPr="00341CEB">
        <w:rPr>
          <w:sz w:val="24"/>
          <w:szCs w:val="24"/>
        </w:rPr>
        <w:t>La finalidad de este trabajo es de demostrar el dominio del lenguaje de programación Python con programación orientada a objetos (OOP)</w:t>
      </w:r>
      <w:r w:rsidR="00B71C51" w:rsidRPr="00341CEB">
        <w:rPr>
          <w:sz w:val="24"/>
          <w:szCs w:val="24"/>
        </w:rPr>
        <w:t>. Este se muestra por medio del juego pyDeathRace que se realizó con base en técnicas aprendidas en clases y mientras fue desarrollado.</w:t>
      </w:r>
    </w:p>
    <w:p w:rsidR="00673FD2" w:rsidRPr="00341CEB" w:rsidRDefault="00CA6F76" w:rsidP="00673FD2">
      <w:pPr>
        <w:rPr>
          <w:sz w:val="24"/>
          <w:szCs w:val="24"/>
        </w:rPr>
      </w:pPr>
      <w:r w:rsidRPr="00341CEB">
        <w:rPr>
          <w:sz w:val="24"/>
          <w:szCs w:val="24"/>
        </w:rPr>
        <w:t xml:space="preserve">PyDeathRace es un juego basado en Python con su librería más importante siendo “Pygame” para el manejo de eventos y colisiones de los </w:t>
      </w:r>
      <w:proofErr w:type="spellStart"/>
      <w:r w:rsidRPr="00341CEB">
        <w:rPr>
          <w:sz w:val="24"/>
          <w:szCs w:val="24"/>
        </w:rPr>
        <w:t>sprites</w:t>
      </w:r>
      <w:proofErr w:type="spellEnd"/>
      <w:r w:rsidRPr="00341CEB">
        <w:rPr>
          <w:sz w:val="24"/>
          <w:szCs w:val="24"/>
        </w:rPr>
        <w:t xml:space="preserve">. </w:t>
      </w:r>
      <w:r w:rsidR="00B71C51" w:rsidRPr="00341CEB">
        <w:rPr>
          <w:sz w:val="24"/>
          <w:szCs w:val="24"/>
        </w:rPr>
        <w:t xml:space="preserve">Algunas otras librerías que fueron usadas son, OS para obtener parámetros como la resolución y carpeta de instalación del juego. </w:t>
      </w:r>
      <w:proofErr w:type="spellStart"/>
      <w:r w:rsidR="00B71C51" w:rsidRPr="00341CEB">
        <w:rPr>
          <w:sz w:val="24"/>
          <w:szCs w:val="24"/>
        </w:rPr>
        <w:t>Math</w:t>
      </w:r>
      <w:proofErr w:type="spellEnd"/>
      <w:r w:rsidR="00B71C51" w:rsidRPr="00341CEB">
        <w:rPr>
          <w:sz w:val="24"/>
          <w:szCs w:val="24"/>
        </w:rPr>
        <w:t xml:space="preserve">, para el manejo de fórmulas de rotación al vehículo de los jugadores, entre otras. </w:t>
      </w:r>
    </w:p>
    <w:p w:rsidR="00BE0934" w:rsidRPr="00341CEB" w:rsidRDefault="00BE0934" w:rsidP="00673FD2">
      <w:pPr>
        <w:rPr>
          <w:sz w:val="24"/>
          <w:szCs w:val="24"/>
        </w:rPr>
      </w:pPr>
    </w:p>
    <w:p w:rsidR="00BE0934" w:rsidRPr="00341CEB" w:rsidRDefault="00BE0934">
      <w:pPr>
        <w:rPr>
          <w:sz w:val="24"/>
          <w:szCs w:val="24"/>
        </w:rPr>
      </w:pPr>
      <w:r w:rsidRPr="00341CEB">
        <w:rPr>
          <w:sz w:val="24"/>
          <w:szCs w:val="24"/>
        </w:rPr>
        <w:br w:type="page"/>
      </w:r>
    </w:p>
    <w:p w:rsidR="00BE0934" w:rsidRPr="00341CEB" w:rsidRDefault="00BE0934" w:rsidP="00BE0934">
      <w:pPr>
        <w:pStyle w:val="Ttulo1"/>
        <w:jc w:val="center"/>
        <w:rPr>
          <w:sz w:val="44"/>
        </w:rPr>
      </w:pPr>
      <w:r w:rsidRPr="00341CEB">
        <w:rPr>
          <w:sz w:val="44"/>
        </w:rPr>
        <w:lastRenderedPageBreak/>
        <w:t>Descripción del problema</w:t>
      </w:r>
    </w:p>
    <w:p w:rsidR="00BE0934" w:rsidRPr="00341CEB" w:rsidRDefault="00BE0934" w:rsidP="00BE0934"/>
    <w:p w:rsidR="00BE0934" w:rsidRPr="00341CEB" w:rsidRDefault="00BE0934" w:rsidP="00BE0934">
      <w:pPr>
        <w:ind w:firstLine="720"/>
        <w:rPr>
          <w:sz w:val="24"/>
        </w:rPr>
      </w:pPr>
      <w:proofErr w:type="gramStart"/>
      <w:r w:rsidRPr="00341CEB">
        <w:rPr>
          <w:sz w:val="24"/>
        </w:rPr>
        <w:t>pyDeathRace</w:t>
      </w:r>
      <w:proofErr w:type="gramEnd"/>
      <w:r w:rsidRPr="00341CEB">
        <w:rPr>
          <w:sz w:val="24"/>
        </w:rPr>
        <w:t xml:space="preserve"> fue desarrollado con el uso de la librería Pygame. E</w:t>
      </w:r>
      <w:r w:rsidR="00341CEB">
        <w:rPr>
          <w:sz w:val="24"/>
        </w:rPr>
        <w:t>l uso de e</w:t>
      </w:r>
      <w:r w:rsidRPr="00341CEB">
        <w:rPr>
          <w:sz w:val="24"/>
        </w:rPr>
        <w:t xml:space="preserve">sta librería se puede sintetizar en </w:t>
      </w:r>
      <w:proofErr w:type="gramStart"/>
      <w:r w:rsidRPr="00341CEB">
        <w:rPr>
          <w:sz w:val="24"/>
        </w:rPr>
        <w:t>un sintaxis básico</w:t>
      </w:r>
      <w:proofErr w:type="gramEnd"/>
      <w:r w:rsidRPr="00341CEB">
        <w:rPr>
          <w:sz w:val="24"/>
        </w:rPr>
        <w:t xml:space="preserve"> como el siguiente:</w:t>
      </w:r>
    </w:p>
    <w:tbl>
      <w:tblPr>
        <w:tblW w:w="96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7905"/>
      </w:tblGrid>
      <w:tr w:rsidR="00BE0934" w:rsidRPr="00BE0934" w:rsidTr="00BE0934">
        <w:trPr>
          <w:gridAfter w:val="1"/>
          <w:trHeight w:val="40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 xml:space="preserve">Import 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>pygame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pygame.init()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#inicializa Pygame</w:t>
            </w:r>
          </w:p>
        </w:tc>
      </w:tr>
      <w:tr w:rsidR="00BE0934" w:rsidRPr="00BE0934" w:rsidTr="00BE0934"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screen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=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pygame.display.set_mode((</w:t>
            </w:r>
            <w:r w:rsidRPr="00341C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 w:bidi="ar-SA"/>
              </w:rPr>
              <w:t>640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>,</w:t>
            </w:r>
            <w:r w:rsidRPr="00341C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 w:bidi="ar-SA"/>
              </w:rPr>
              <w:t>480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))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#crea un </w:t>
            </w:r>
            <w:proofErr w:type="spellStart"/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surface</w:t>
            </w:r>
            <w:proofErr w:type="spellEnd"/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llamado Screen</w:t>
            </w:r>
          </w:p>
        </w:tc>
      </w:tr>
      <w:tr w:rsidR="00BE0934" w:rsidRPr="00BE0934" w:rsidTr="00BE0934"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>Game_loop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=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</w:t>
            </w:r>
            <w:r w:rsidRPr="00341C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 w:bidi="ar-SA"/>
              </w:rPr>
              <w:t>True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while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</w:t>
            </w: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>Game_loop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>: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for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event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in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pygame.event.get():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   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if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event.type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==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pygame.</w:t>
            </w:r>
            <w:r w:rsidRPr="00341C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 w:bidi="ar-SA"/>
              </w:rPr>
              <w:t>QUIT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: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#manejo de evento salir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        running </w:t>
            </w:r>
            <w:r w:rsidRPr="00341CE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 w:bidi="ar-SA"/>
              </w:rPr>
              <w:t>=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</w:t>
            </w:r>
            <w:r w:rsidRPr="00341CE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 w:bidi="ar-SA"/>
              </w:rPr>
              <w:t>False</w:t>
            </w: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="00341CEB"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salir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BE0934">
            <w:pPr>
              <w:spacing w:before="0"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341CEB" w:rsidRDefault="00BE0934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# </w:t>
            </w:r>
            <w:proofErr w:type="gramStart"/>
            <w:r w:rsidR="00341CEB"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la</w:t>
            </w:r>
            <w:proofErr w:type="gramEnd"/>
            <w:r w:rsidR="00341CEB"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lógica del juego (objetos y funciones) aquí.</w:t>
            </w:r>
          </w:p>
          <w:p w:rsidR="00341CEB" w:rsidRPr="00341CEB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aquí.</w:t>
            </w:r>
          </w:p>
          <w:p w:rsidR="00341CEB" w:rsidRPr="00341CEB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.</w:t>
            </w:r>
          </w:p>
          <w:p w:rsidR="00341CEB" w:rsidRPr="00341CEB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.</w:t>
            </w:r>
          </w:p>
          <w:p w:rsidR="00341CEB" w:rsidRPr="00341CEB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.</w:t>
            </w:r>
          </w:p>
          <w:p w:rsidR="00341CEB" w:rsidRPr="00341CEB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 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.</w:t>
            </w:r>
          </w:p>
          <w:p w:rsidR="00341CEB" w:rsidRPr="00BE0934" w:rsidRDefault="00341CEB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</w:pP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 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aquí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.</w:t>
            </w:r>
          </w:p>
        </w:tc>
      </w:tr>
      <w:tr w:rsidR="00BE0934" w:rsidRPr="00BE0934" w:rsidTr="00BE0934">
        <w:trPr>
          <w:trHeight w:val="404"/>
        </w:trPr>
        <w:tc>
          <w:tcPr>
            <w:tcW w:w="17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341CEB">
            <w:pPr>
              <w:spacing w:before="0"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0934" w:rsidRPr="00BE0934" w:rsidRDefault="00BE0934" w:rsidP="00341CEB">
            <w:pPr>
              <w:spacing w:before="0"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</w:pPr>
            <w:r w:rsidRPr="00BE093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 w:bidi="ar-SA"/>
              </w:rPr>
              <w:t xml:space="preserve">pygame.quit() </w:t>
            </w:r>
            <w:r w:rsidRP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#</w:t>
            </w:r>
            <w:r w:rsidR="00341CE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US" w:bidi="ar-SA"/>
              </w:rPr>
              <w:t>cierra la ventana</w:t>
            </w:r>
          </w:p>
        </w:tc>
      </w:tr>
    </w:tbl>
    <w:p w:rsidR="00341CEB" w:rsidRPr="00341CEB" w:rsidRDefault="00341CEB" w:rsidP="00341CEB">
      <w:pPr>
        <w:rPr>
          <w:sz w:val="24"/>
        </w:rPr>
      </w:pPr>
      <w:r>
        <w:rPr>
          <w:sz w:val="24"/>
        </w:rPr>
        <w:t xml:space="preserve">Dentro del </w:t>
      </w:r>
      <w:proofErr w:type="spellStart"/>
      <w:r>
        <w:rPr>
          <w:sz w:val="24"/>
        </w:rPr>
        <w:t>game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incorporamos las condiciones que van a actualizar las </w:t>
      </w:r>
      <w:bookmarkStart w:id="5" w:name="_GoBack"/>
      <w:r>
        <w:rPr>
          <w:sz w:val="24"/>
        </w:rPr>
        <w:t xml:space="preserve">instancias y las que van a llamar los métodos de las </w:t>
      </w:r>
      <w:proofErr w:type="spellStart"/>
      <w:r>
        <w:rPr>
          <w:sz w:val="24"/>
        </w:rPr>
        <w:t>classes</w:t>
      </w:r>
      <w:proofErr w:type="spellEnd"/>
      <w:r>
        <w:rPr>
          <w:sz w:val="24"/>
        </w:rPr>
        <w:t xml:space="preserve"> </w:t>
      </w:r>
      <w:bookmarkEnd w:id="5"/>
    </w:p>
    <w:sectPr w:rsidR="00341CEB" w:rsidRPr="00341CEB">
      <w:headerReference w:type="firs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E9F" w:rsidRDefault="00E47E9F">
      <w:pPr>
        <w:spacing w:before="0" w:after="0" w:line="240" w:lineRule="auto"/>
      </w:pPr>
      <w:r>
        <w:separator/>
      </w:r>
    </w:p>
  </w:endnote>
  <w:endnote w:type="continuationSeparator" w:id="0">
    <w:p w:rsidR="00E47E9F" w:rsidRDefault="00E47E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E9F" w:rsidRDefault="00E47E9F">
      <w:pPr>
        <w:spacing w:before="0" w:after="0" w:line="240" w:lineRule="auto"/>
      </w:pPr>
      <w:r>
        <w:separator/>
      </w:r>
    </w:p>
  </w:footnote>
  <w:footnote w:type="continuationSeparator" w:id="0">
    <w:p w:rsidR="00E47E9F" w:rsidRDefault="00E47E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990" w:rsidRDefault="00863990">
    <w:pPr>
      <w:pStyle w:val="Encabezado"/>
    </w:pPr>
    <w:r>
      <w:rPr>
        <w:noProof/>
      </w:rPr>
      <w:drawing>
        <wp:inline distT="0" distB="0" distL="0" distR="0" wp14:anchorId="688FE72E" wp14:editId="73A4AFFE">
          <wp:extent cx="5486400" cy="1353312"/>
          <wp:effectExtent l="0" t="0" r="0" b="0"/>
          <wp:docPr id="4" name="Imagen 4" descr="Image result for tecnologico de costa rica tec word 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ecnologico de costa rica tec word templa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42" b="25142"/>
                  <a:stretch/>
                </pic:blipFill>
                <pic:spPr bwMode="auto">
                  <a:xfrm>
                    <a:off x="0" y="0"/>
                    <a:ext cx="5486400" cy="1353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760D3413"/>
    <w:multiLevelType w:val="hybridMultilevel"/>
    <w:tmpl w:val="BCA810F2"/>
    <w:lvl w:ilvl="0" w:tplc="DBA8597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90"/>
    <w:rsid w:val="001E5421"/>
    <w:rsid w:val="002163EE"/>
    <w:rsid w:val="002B2C73"/>
    <w:rsid w:val="00341CEB"/>
    <w:rsid w:val="0035608D"/>
    <w:rsid w:val="003806E6"/>
    <w:rsid w:val="004D46B8"/>
    <w:rsid w:val="00515B13"/>
    <w:rsid w:val="005743E3"/>
    <w:rsid w:val="005919FB"/>
    <w:rsid w:val="006704D8"/>
    <w:rsid w:val="00673FD2"/>
    <w:rsid w:val="00712E99"/>
    <w:rsid w:val="00863990"/>
    <w:rsid w:val="009E458E"/>
    <w:rsid w:val="00A53A98"/>
    <w:rsid w:val="00A97561"/>
    <w:rsid w:val="00AB3490"/>
    <w:rsid w:val="00B71C51"/>
    <w:rsid w:val="00B97E67"/>
    <w:rsid w:val="00BA02DA"/>
    <w:rsid w:val="00BE0934"/>
    <w:rsid w:val="00CA4F56"/>
    <w:rsid w:val="00CA6F76"/>
    <w:rsid w:val="00CF0D09"/>
    <w:rsid w:val="00D57D41"/>
    <w:rsid w:val="00DE7FF9"/>
    <w:rsid w:val="00E47E9F"/>
    <w:rsid w:val="00E966C6"/>
    <w:rsid w:val="00EA52AC"/>
    <w:rsid w:val="00F1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Epgrafe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semiHidden/>
    <w:qFormat/>
    <w:rsid w:val="00BA02DA"/>
    <w:pPr>
      <w:ind w:left="720"/>
      <w:contextualSpacing/>
    </w:pPr>
  </w:style>
  <w:style w:type="character" w:customStyle="1" w:styleId="pl-k">
    <w:name w:val="pl-k"/>
    <w:basedOn w:val="Fuentedeprrafopredeter"/>
    <w:rsid w:val="00BE0934"/>
  </w:style>
  <w:style w:type="character" w:customStyle="1" w:styleId="pl-c">
    <w:name w:val="pl-c"/>
    <w:basedOn w:val="Fuentedeprrafopredeter"/>
    <w:rsid w:val="00BE0934"/>
  </w:style>
  <w:style w:type="character" w:customStyle="1" w:styleId="pl-c1">
    <w:name w:val="pl-c1"/>
    <w:basedOn w:val="Fuentedeprrafopredeter"/>
    <w:rsid w:val="00BE0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lang w:val="es-MX" w:eastAsia="es-MX" w:bidi="es-MX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Epgrafe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ReportTable">
    <w:name w:val="Report Table"/>
    <w:basedOn w:val="Tabla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semiHidden/>
    <w:qFormat/>
    <w:rsid w:val="00BA02DA"/>
    <w:pPr>
      <w:ind w:left="720"/>
      <w:contextualSpacing/>
    </w:pPr>
  </w:style>
  <w:style w:type="character" w:customStyle="1" w:styleId="pl-k">
    <w:name w:val="pl-k"/>
    <w:basedOn w:val="Fuentedeprrafopredeter"/>
    <w:rsid w:val="00BE0934"/>
  </w:style>
  <w:style w:type="character" w:customStyle="1" w:styleId="pl-c">
    <w:name w:val="pl-c"/>
    <w:basedOn w:val="Fuentedeprrafopredeter"/>
    <w:rsid w:val="00BE0934"/>
  </w:style>
  <w:style w:type="character" w:customStyle="1" w:styleId="pl-c1">
    <w:name w:val="pl-c1"/>
    <w:basedOn w:val="Fuentedeprrafopredeter"/>
    <w:rsid w:val="00BE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ony\Documents\GitHub\pyDeathRace\tf963925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31310727F94554A5E80328457C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ECD52-6CAB-4F74-949D-292D89B7AC3B}"/>
      </w:docPartPr>
      <w:docPartBody>
        <w:p w:rsidR="00000000" w:rsidRDefault="00BF5A86">
          <w:pPr>
            <w:pStyle w:val="7431310727F94554A5E80328457C4A71"/>
          </w:pP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 xml:space="preserve">A four-week comprehensive course in the </w:t>
          </w:r>
          <w:r>
            <w:rPr>
              <w:rFonts w:ascii="Microsoft JhengHei UI" w:eastAsia="Microsoft JhengHei UI" w:hAnsi="Microsoft JhengHei UI"/>
              <w:sz w:val="30"/>
              <w:szCs w:val="30"/>
            </w:rPr>
            <w:br/>
          </w:r>
          <w:r w:rsidRPr="005919FB">
            <w:rPr>
              <w:rFonts w:ascii="Microsoft JhengHei UI" w:eastAsia="Microsoft JhengHei UI" w:hAnsi="Microsoft JhengHei UI"/>
              <w:sz w:val="30"/>
              <w:szCs w:val="30"/>
            </w:rPr>
            <w:t>fundamentals of sustainability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1EC"/>
    <w:rsid w:val="00BF5A86"/>
    <w:rsid w:val="00E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051EFD5A744EE93E7644EA87B5187">
    <w:name w:val="4C1051EFD5A744EE93E7644EA87B5187"/>
  </w:style>
  <w:style w:type="paragraph" w:customStyle="1" w:styleId="81DEDE34095B4A88B315C26E5C97E025">
    <w:name w:val="81DEDE34095B4A88B315C26E5C97E025"/>
  </w:style>
  <w:style w:type="paragraph" w:customStyle="1" w:styleId="7C0312308731453CB9687EAC2127BCF5">
    <w:name w:val="7C0312308731453CB9687EAC2127BCF5"/>
  </w:style>
  <w:style w:type="paragraph" w:customStyle="1" w:styleId="7431310727F94554A5E80328457C4A71">
    <w:name w:val="7431310727F94554A5E80328457C4A71"/>
  </w:style>
  <w:style w:type="paragraph" w:customStyle="1" w:styleId="8BA29BF7FE41411F8C923C6A563D980C">
    <w:name w:val="8BA29BF7FE41411F8C923C6A563D980C"/>
    <w:rsid w:val="00E721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1051EFD5A744EE93E7644EA87B5187">
    <w:name w:val="4C1051EFD5A744EE93E7644EA87B5187"/>
  </w:style>
  <w:style w:type="paragraph" w:customStyle="1" w:styleId="81DEDE34095B4A88B315C26E5C97E025">
    <w:name w:val="81DEDE34095B4A88B315C26E5C97E025"/>
  </w:style>
  <w:style w:type="paragraph" w:customStyle="1" w:styleId="7C0312308731453CB9687EAC2127BCF5">
    <w:name w:val="7C0312308731453CB9687EAC2127BCF5"/>
  </w:style>
  <w:style w:type="paragraph" w:customStyle="1" w:styleId="7431310727F94554A5E80328457C4A71">
    <w:name w:val="7431310727F94554A5E80328457C4A71"/>
  </w:style>
  <w:style w:type="paragraph" w:customStyle="1" w:styleId="8BA29BF7FE41411F8C923C6A563D980C">
    <w:name w:val="8BA29BF7FE41411F8C923C6A563D980C"/>
    <w:rsid w:val="00E72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tf96392579.dotx</Template>
  <TotalTime>0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2018-05-28T07:37:00Z</dcterms:created>
  <dcterms:modified xsi:type="dcterms:W3CDTF">2018-05-28T07:37:00Z</dcterms:modified>
  <cp:version/>
</cp:coreProperties>
</file>